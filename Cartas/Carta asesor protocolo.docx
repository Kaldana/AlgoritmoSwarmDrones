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719E" w14:textId="1E45C150" w:rsidR="00D16C84" w:rsidRPr="00706F91" w:rsidRDefault="00D16C84" w:rsidP="00614EB8">
      <w:pPr>
        <w:jc w:val="right"/>
        <w:rPr>
          <w:bCs/>
          <w:sz w:val="24"/>
          <w:lang w:val="es-GT"/>
        </w:rPr>
      </w:pPr>
      <w:r w:rsidRPr="00706F91">
        <w:rPr>
          <w:sz w:val="24"/>
          <w:lang w:val="es-GT"/>
        </w:rPr>
        <w:t xml:space="preserve">Guatemala, </w:t>
      </w:r>
      <w:r w:rsidR="00706F91">
        <w:rPr>
          <w:bCs/>
          <w:sz w:val="24"/>
          <w:lang w:val="es-GT"/>
        </w:rPr>
        <w:t>29 de mayo del 2022</w:t>
      </w:r>
    </w:p>
    <w:p w14:paraId="37F15E97" w14:textId="77777777" w:rsidR="00D16C84" w:rsidRPr="00706F91" w:rsidRDefault="00D16C84" w:rsidP="00D16C84">
      <w:pPr>
        <w:rPr>
          <w:sz w:val="24"/>
          <w:lang w:val="es-GT"/>
        </w:rPr>
      </w:pPr>
    </w:p>
    <w:p w14:paraId="41C6966E" w14:textId="77777777" w:rsidR="00614EB8" w:rsidRPr="00706F91" w:rsidRDefault="00614EB8" w:rsidP="00D16C84">
      <w:pPr>
        <w:rPr>
          <w:sz w:val="24"/>
          <w:lang w:val="es-GT"/>
        </w:rPr>
      </w:pPr>
    </w:p>
    <w:p w14:paraId="7A85DB84" w14:textId="77777777" w:rsidR="00614EB8" w:rsidRPr="00706F91" w:rsidRDefault="00614EB8" w:rsidP="00D16C84">
      <w:pPr>
        <w:rPr>
          <w:sz w:val="24"/>
          <w:lang w:val="es-GT"/>
        </w:rPr>
      </w:pPr>
    </w:p>
    <w:p w14:paraId="7C4343D2" w14:textId="77777777" w:rsidR="00614EB8" w:rsidRPr="00706F91" w:rsidRDefault="00614EB8" w:rsidP="00614EB8">
      <w:pPr>
        <w:spacing w:after="0"/>
        <w:rPr>
          <w:sz w:val="24"/>
          <w:lang w:val="es-GT"/>
        </w:rPr>
      </w:pPr>
    </w:p>
    <w:p w14:paraId="3B8DCCA5" w14:textId="77777777" w:rsidR="00614EB8" w:rsidRPr="00706F91" w:rsidRDefault="00614EB8" w:rsidP="00614EB8">
      <w:pPr>
        <w:spacing w:after="0"/>
        <w:rPr>
          <w:sz w:val="24"/>
          <w:lang w:val="es-GT"/>
        </w:rPr>
      </w:pPr>
    </w:p>
    <w:p w14:paraId="49F0AB6F" w14:textId="77777777" w:rsidR="00D16C84" w:rsidRPr="00706F91" w:rsidRDefault="00D16C84" w:rsidP="00614EB8">
      <w:pPr>
        <w:spacing w:after="0"/>
        <w:rPr>
          <w:sz w:val="24"/>
          <w:lang w:val="es-GT"/>
        </w:rPr>
      </w:pPr>
      <w:r w:rsidRPr="00706F91">
        <w:rPr>
          <w:sz w:val="24"/>
          <w:lang w:val="es-GT"/>
        </w:rPr>
        <w:t>Ingeniero</w:t>
      </w:r>
    </w:p>
    <w:p w14:paraId="30EDA4D5" w14:textId="063C4C82" w:rsidR="00D16C84" w:rsidRPr="00706F91" w:rsidRDefault="00706F91" w:rsidP="00614EB8">
      <w:pPr>
        <w:spacing w:after="0"/>
        <w:rPr>
          <w:bCs/>
          <w:sz w:val="24"/>
          <w:lang w:val="es-GT"/>
        </w:rPr>
      </w:pPr>
      <w:r w:rsidRPr="00706F91">
        <w:rPr>
          <w:bCs/>
          <w:sz w:val="24"/>
          <w:lang w:val="es-GT"/>
        </w:rPr>
        <w:t>Carlos Esquit</w:t>
      </w:r>
    </w:p>
    <w:p w14:paraId="27D93B40" w14:textId="77777777" w:rsidR="00D16C84" w:rsidRPr="00706F91" w:rsidRDefault="00D16C84" w:rsidP="00614EB8">
      <w:pPr>
        <w:spacing w:after="0"/>
        <w:rPr>
          <w:sz w:val="24"/>
          <w:lang w:val="es-GT"/>
        </w:rPr>
      </w:pPr>
      <w:r w:rsidRPr="00706F91">
        <w:rPr>
          <w:sz w:val="24"/>
          <w:lang w:val="es-GT"/>
        </w:rPr>
        <w:t>Director</w:t>
      </w:r>
    </w:p>
    <w:p w14:paraId="53C2BEBF" w14:textId="480FE2BA" w:rsidR="00D16C84" w:rsidRPr="00706F91" w:rsidRDefault="00D16C84" w:rsidP="00614EB8">
      <w:pPr>
        <w:spacing w:after="0"/>
        <w:rPr>
          <w:bCs/>
          <w:sz w:val="24"/>
          <w:lang w:val="es-GT"/>
        </w:rPr>
      </w:pPr>
      <w:r w:rsidRPr="00706F91">
        <w:rPr>
          <w:sz w:val="24"/>
          <w:lang w:val="es-GT"/>
        </w:rPr>
        <w:t xml:space="preserve">Ingeniería </w:t>
      </w:r>
      <w:r w:rsidR="00706F91">
        <w:rPr>
          <w:bCs/>
          <w:sz w:val="24"/>
          <w:lang w:val="es-GT"/>
        </w:rPr>
        <w:t>en Mecatrónica</w:t>
      </w:r>
    </w:p>
    <w:p w14:paraId="711C7D93" w14:textId="77777777" w:rsidR="00D16C84" w:rsidRPr="00706F91" w:rsidRDefault="00D16C84" w:rsidP="00614EB8">
      <w:pPr>
        <w:spacing w:after="0"/>
        <w:rPr>
          <w:sz w:val="24"/>
          <w:lang w:val="es-GT"/>
        </w:rPr>
      </w:pPr>
      <w:r w:rsidRPr="00706F91">
        <w:rPr>
          <w:sz w:val="24"/>
          <w:lang w:val="es-GT"/>
        </w:rPr>
        <w:t>Universidad del Valle de Guatemala</w:t>
      </w:r>
    </w:p>
    <w:p w14:paraId="6D0A6896" w14:textId="77777777" w:rsidR="00D16C84" w:rsidRPr="00706F91" w:rsidRDefault="00D16C84" w:rsidP="00614EB8">
      <w:pPr>
        <w:spacing w:after="0"/>
        <w:rPr>
          <w:sz w:val="24"/>
          <w:lang w:val="es-GT"/>
        </w:rPr>
      </w:pPr>
      <w:r w:rsidRPr="00706F91">
        <w:rPr>
          <w:sz w:val="24"/>
          <w:lang w:val="es-GT"/>
        </w:rPr>
        <w:t>Guatemala</w:t>
      </w:r>
    </w:p>
    <w:p w14:paraId="435B29D2" w14:textId="77777777" w:rsidR="00D16C84" w:rsidRPr="00706F91" w:rsidRDefault="00D16C84" w:rsidP="00614EB8">
      <w:pPr>
        <w:spacing w:after="0"/>
        <w:rPr>
          <w:sz w:val="24"/>
          <w:lang w:val="es-GT"/>
        </w:rPr>
      </w:pPr>
    </w:p>
    <w:p w14:paraId="1B602359" w14:textId="63B14C77" w:rsidR="00D16C84" w:rsidRPr="00706F91" w:rsidRDefault="00D16C84" w:rsidP="00D16C84">
      <w:pPr>
        <w:rPr>
          <w:sz w:val="24"/>
          <w:lang w:val="es-GT"/>
        </w:rPr>
      </w:pPr>
      <w:r w:rsidRPr="00706F91">
        <w:rPr>
          <w:sz w:val="24"/>
          <w:lang w:val="es-GT"/>
        </w:rPr>
        <w:t xml:space="preserve">Estimado </w:t>
      </w:r>
      <w:r w:rsidR="00706F91">
        <w:rPr>
          <w:bCs/>
          <w:sz w:val="24"/>
          <w:lang w:val="es-GT"/>
        </w:rPr>
        <w:t>Carlos</w:t>
      </w:r>
      <w:r w:rsidRPr="00706F91">
        <w:rPr>
          <w:sz w:val="24"/>
          <w:lang w:val="es-GT"/>
        </w:rPr>
        <w:t>:</w:t>
      </w:r>
    </w:p>
    <w:p w14:paraId="5238E0CD" w14:textId="77777777" w:rsidR="00D16C84" w:rsidRPr="00706F91" w:rsidRDefault="00D16C84" w:rsidP="00D16C84">
      <w:pPr>
        <w:rPr>
          <w:sz w:val="24"/>
          <w:lang w:val="es-GT"/>
        </w:rPr>
      </w:pPr>
    </w:p>
    <w:p w14:paraId="6B14FFA6" w14:textId="38C1C50D" w:rsidR="00D16C84" w:rsidRPr="00706F91" w:rsidRDefault="00D16C84" w:rsidP="00706F91">
      <w:pPr>
        <w:rPr>
          <w:bCs/>
          <w:sz w:val="24"/>
          <w:lang w:val="es-GT"/>
        </w:rPr>
      </w:pPr>
      <w:r w:rsidRPr="00706F91">
        <w:rPr>
          <w:sz w:val="24"/>
          <w:lang w:val="es-GT"/>
        </w:rPr>
        <w:tab/>
        <w:t xml:space="preserve">El motivo de la presente es para informarle que he revisado el protocolo individual del estudiante </w:t>
      </w:r>
      <w:r w:rsidR="00706F91">
        <w:rPr>
          <w:bCs/>
          <w:sz w:val="24"/>
          <w:lang w:val="es-GT"/>
        </w:rPr>
        <w:t xml:space="preserve">Kenneth </w:t>
      </w:r>
      <w:proofErr w:type="spellStart"/>
      <w:r w:rsidR="00706F91">
        <w:rPr>
          <w:bCs/>
          <w:sz w:val="24"/>
          <w:lang w:val="es-GT"/>
        </w:rPr>
        <w:t>Andree</w:t>
      </w:r>
      <w:proofErr w:type="spellEnd"/>
      <w:r w:rsidR="00706F91">
        <w:rPr>
          <w:bCs/>
          <w:sz w:val="24"/>
          <w:lang w:val="es-GT"/>
        </w:rPr>
        <w:t xml:space="preserve"> Aldana Corado </w:t>
      </w:r>
      <w:r w:rsidRPr="00706F91">
        <w:rPr>
          <w:sz w:val="24"/>
          <w:lang w:val="es-GT"/>
        </w:rPr>
        <w:t xml:space="preserve">carné </w:t>
      </w:r>
      <w:r w:rsidR="00706F91" w:rsidRPr="00706F91">
        <w:rPr>
          <w:bCs/>
          <w:sz w:val="24"/>
          <w:lang w:val="es-GT"/>
        </w:rPr>
        <w:t>18435</w:t>
      </w:r>
      <w:r w:rsidRPr="00706F91">
        <w:rPr>
          <w:sz w:val="24"/>
          <w:lang w:val="es-GT"/>
        </w:rPr>
        <w:t xml:space="preserve"> por lo que estoy de acuerdo con el tema de trabajo de Graduación </w:t>
      </w:r>
      <w:r w:rsidR="00706F91" w:rsidRPr="00706F91">
        <w:rPr>
          <w:bCs/>
          <w:sz w:val="24"/>
          <w:lang w:val="es-GT"/>
        </w:rPr>
        <w:t>Desarrollo e implementación de algori</w:t>
      </w:r>
      <w:r w:rsidR="00706F91">
        <w:rPr>
          <w:bCs/>
          <w:sz w:val="24"/>
          <w:lang w:val="es-GT"/>
        </w:rPr>
        <w:t>t</w:t>
      </w:r>
      <w:r w:rsidR="00706F91" w:rsidRPr="00706F91">
        <w:rPr>
          <w:bCs/>
          <w:sz w:val="24"/>
          <w:lang w:val="es-GT"/>
        </w:rPr>
        <w:t>mos de control para un</w:t>
      </w:r>
      <w:r w:rsidR="00706F91">
        <w:rPr>
          <w:bCs/>
          <w:sz w:val="24"/>
          <w:lang w:val="es-GT"/>
        </w:rPr>
        <w:t xml:space="preserve"> </w:t>
      </w:r>
      <w:r w:rsidR="00706F91" w:rsidRPr="00706F91">
        <w:rPr>
          <w:bCs/>
          <w:sz w:val="24"/>
          <w:lang w:val="es-GT"/>
        </w:rPr>
        <w:t xml:space="preserve">enjambre de drones </w:t>
      </w:r>
      <w:proofErr w:type="spellStart"/>
      <w:r w:rsidR="00706F91" w:rsidRPr="00706F91">
        <w:rPr>
          <w:bCs/>
          <w:sz w:val="24"/>
          <w:lang w:val="es-GT"/>
        </w:rPr>
        <w:t>Crazyflie</w:t>
      </w:r>
      <w:proofErr w:type="spellEnd"/>
      <w:r w:rsidR="00706F91" w:rsidRPr="00706F91">
        <w:rPr>
          <w:bCs/>
          <w:sz w:val="24"/>
          <w:lang w:val="es-GT"/>
        </w:rPr>
        <w:t xml:space="preserve"> 2.0 mediante un sistema de</w:t>
      </w:r>
      <w:r w:rsidR="00706F91">
        <w:rPr>
          <w:bCs/>
          <w:sz w:val="24"/>
          <w:lang w:val="es-GT"/>
        </w:rPr>
        <w:t xml:space="preserve"> </w:t>
      </w:r>
      <w:r w:rsidR="00706F91" w:rsidRPr="00706F91">
        <w:rPr>
          <w:bCs/>
          <w:sz w:val="24"/>
          <w:lang w:val="es-GT"/>
        </w:rPr>
        <w:t xml:space="preserve">visión de cámaras </w:t>
      </w:r>
      <w:proofErr w:type="spellStart"/>
      <w:r w:rsidR="00706F91" w:rsidRPr="00706F91">
        <w:rPr>
          <w:bCs/>
          <w:sz w:val="24"/>
          <w:lang w:val="es-GT"/>
        </w:rPr>
        <w:t>Optitrack</w:t>
      </w:r>
      <w:proofErr w:type="spellEnd"/>
      <w:r w:rsidR="00706F91" w:rsidRPr="00706F91">
        <w:rPr>
          <w:bCs/>
          <w:sz w:val="24"/>
          <w:lang w:val="es-GT"/>
        </w:rPr>
        <w:t>.</w:t>
      </w:r>
      <w:r w:rsidR="00706F91">
        <w:rPr>
          <w:bCs/>
          <w:sz w:val="24"/>
          <w:lang w:val="es-GT"/>
        </w:rPr>
        <w:t xml:space="preserve"> </w:t>
      </w:r>
      <w:r w:rsidRPr="00706F91">
        <w:rPr>
          <w:sz w:val="24"/>
          <w:lang w:val="es-GT"/>
        </w:rPr>
        <w:t xml:space="preserve">Manifiesto que acepto asesorar al estudiante y supervisar que el trabajo se realice </w:t>
      </w:r>
      <w:proofErr w:type="gramStart"/>
      <w:r w:rsidRPr="00706F91">
        <w:rPr>
          <w:sz w:val="24"/>
          <w:lang w:val="es-GT"/>
        </w:rPr>
        <w:t>de acuerdo a</w:t>
      </w:r>
      <w:proofErr w:type="gramEnd"/>
      <w:r w:rsidRPr="00706F91">
        <w:rPr>
          <w:sz w:val="24"/>
          <w:lang w:val="es-GT"/>
        </w:rPr>
        <w:t xml:space="preserve"> los requerimientos establecidos por la Universidad del Valle de Guatemala.</w:t>
      </w:r>
    </w:p>
    <w:p w14:paraId="1FA061B7" w14:textId="77777777" w:rsidR="00D16C84" w:rsidRPr="00706F91" w:rsidRDefault="00D16C84" w:rsidP="00D16C84">
      <w:pPr>
        <w:rPr>
          <w:sz w:val="24"/>
          <w:lang w:val="es-GT"/>
        </w:rPr>
      </w:pPr>
      <w:r w:rsidRPr="00706F91">
        <w:rPr>
          <w:sz w:val="24"/>
          <w:lang w:val="es-GT"/>
        </w:rPr>
        <w:t>Quedo en espera de su aprobación al respecto.</w:t>
      </w:r>
    </w:p>
    <w:p w14:paraId="66D17E39" w14:textId="77777777" w:rsidR="00D16C84" w:rsidRPr="00706F91" w:rsidRDefault="00D16C84" w:rsidP="00D16C84">
      <w:pPr>
        <w:rPr>
          <w:sz w:val="24"/>
          <w:lang w:val="es-GT"/>
        </w:rPr>
      </w:pPr>
    </w:p>
    <w:p w14:paraId="0DE43B42" w14:textId="77777777" w:rsidR="00D16C84" w:rsidRPr="00706F91" w:rsidRDefault="00D16C84" w:rsidP="00D16C84">
      <w:pPr>
        <w:rPr>
          <w:sz w:val="24"/>
          <w:lang w:val="es-GT"/>
        </w:rPr>
      </w:pPr>
      <w:r w:rsidRPr="00706F91">
        <w:rPr>
          <w:sz w:val="24"/>
          <w:lang w:val="es-GT"/>
        </w:rPr>
        <w:t>Atentamente,</w:t>
      </w:r>
    </w:p>
    <w:p w14:paraId="07C211B2" w14:textId="77777777" w:rsidR="00D16C84" w:rsidRPr="00706F91" w:rsidRDefault="00D16C84" w:rsidP="00D16C84">
      <w:pPr>
        <w:rPr>
          <w:sz w:val="24"/>
          <w:lang w:val="es-GT"/>
        </w:rPr>
      </w:pPr>
    </w:p>
    <w:p w14:paraId="3B2D8E6A" w14:textId="77777777" w:rsidR="00D16C84" w:rsidRPr="00706F91" w:rsidRDefault="00D16C84" w:rsidP="00614EB8">
      <w:pPr>
        <w:spacing w:after="0"/>
        <w:rPr>
          <w:sz w:val="24"/>
          <w:lang w:val="es-GT"/>
        </w:rPr>
      </w:pPr>
    </w:p>
    <w:p w14:paraId="5DBD4D8D" w14:textId="0C5ECB64" w:rsidR="00D16C84" w:rsidRPr="00706F91" w:rsidRDefault="00706F91" w:rsidP="00614EB8">
      <w:pPr>
        <w:spacing w:after="0"/>
        <w:rPr>
          <w:bCs/>
          <w:sz w:val="24"/>
          <w:lang w:val="es-GT"/>
        </w:rPr>
      </w:pPr>
      <w:r>
        <w:rPr>
          <w:bCs/>
          <w:sz w:val="24"/>
          <w:lang w:val="es-GT"/>
        </w:rPr>
        <w:t>Luis Alberto Rivera</w:t>
      </w:r>
    </w:p>
    <w:p w14:paraId="4254FA48" w14:textId="77777777" w:rsidR="00D16C84" w:rsidRPr="00706F91" w:rsidRDefault="00D16C84" w:rsidP="00614EB8">
      <w:pPr>
        <w:spacing w:after="0"/>
        <w:rPr>
          <w:b/>
          <w:sz w:val="24"/>
          <w:u w:val="single"/>
          <w:lang w:val="es-GT"/>
        </w:rPr>
      </w:pPr>
      <w:r w:rsidRPr="00706F91">
        <w:rPr>
          <w:b/>
          <w:sz w:val="24"/>
          <w:u w:val="single"/>
          <w:lang w:val="es-GT"/>
        </w:rPr>
        <w:t>Teléfono</w:t>
      </w:r>
    </w:p>
    <w:p w14:paraId="511270C0" w14:textId="77777777" w:rsidR="00D16C84" w:rsidRPr="00706F91" w:rsidRDefault="00D16C84" w:rsidP="00614EB8">
      <w:pPr>
        <w:spacing w:after="0"/>
        <w:rPr>
          <w:b/>
          <w:sz w:val="24"/>
          <w:u w:val="single"/>
          <w:lang w:val="es-GT"/>
        </w:rPr>
      </w:pPr>
      <w:r w:rsidRPr="00706F91">
        <w:rPr>
          <w:b/>
          <w:sz w:val="24"/>
          <w:u w:val="single"/>
          <w:lang w:val="es-GT"/>
        </w:rPr>
        <w:t>Correo electrónico</w:t>
      </w:r>
    </w:p>
    <w:p w14:paraId="4B7C525C" w14:textId="77777777" w:rsidR="009474A9" w:rsidRPr="00D16C84" w:rsidRDefault="00D16C84" w:rsidP="00614EB8">
      <w:pPr>
        <w:spacing w:after="0"/>
      </w:pPr>
      <w:proofErr w:type="spellStart"/>
      <w:r w:rsidRPr="00D16C84">
        <w:rPr>
          <w:sz w:val="24"/>
        </w:rPr>
        <w:t>Asesor</w:t>
      </w:r>
      <w:proofErr w:type="spellEnd"/>
    </w:p>
    <w:sectPr w:rsidR="009474A9" w:rsidRPr="00D16C84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6F91"/>
    <w:rsid w:val="004E575D"/>
    <w:rsid w:val="00614EB8"/>
    <w:rsid w:val="00706F91"/>
    <w:rsid w:val="007D0D91"/>
    <w:rsid w:val="009474A9"/>
    <w:rsid w:val="00D16C84"/>
    <w:rsid w:val="00D2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D364"/>
  <w15:docId w15:val="{43704864-4992-4710-92BF-5F78CAD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_q\Downloads\carta%20Asesor%20protoco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Asesor protocolo.dotx</Template>
  <TotalTime>2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 de Guatemala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Aldana</dc:creator>
  <cp:lastModifiedBy>ALDANA CORADO, KENNETH ANDREE</cp:lastModifiedBy>
  <cp:revision>1</cp:revision>
  <dcterms:created xsi:type="dcterms:W3CDTF">2022-05-30T02:34:00Z</dcterms:created>
  <dcterms:modified xsi:type="dcterms:W3CDTF">2022-05-30T02:36:00Z</dcterms:modified>
</cp:coreProperties>
</file>