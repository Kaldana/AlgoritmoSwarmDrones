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2A67" w14:textId="64501043" w:rsidR="007D0D91" w:rsidRPr="00BF6EF7" w:rsidRDefault="007D0D91" w:rsidP="007D0D91">
      <w:pPr>
        <w:jc w:val="right"/>
        <w:rPr>
          <w:sz w:val="24"/>
        </w:rPr>
      </w:pPr>
      <w:r w:rsidRPr="007D0D91">
        <w:rPr>
          <w:sz w:val="24"/>
        </w:rPr>
        <w:t xml:space="preserve">Guatemala, </w:t>
      </w:r>
      <w:r w:rsidR="006F0342">
        <w:rPr>
          <w:sz w:val="24"/>
        </w:rPr>
        <w:t>25</w:t>
      </w:r>
      <w:r w:rsidR="00BF6EF7">
        <w:rPr>
          <w:sz w:val="24"/>
        </w:rPr>
        <w:t xml:space="preserve"> de </w:t>
      </w:r>
      <w:r w:rsidR="006F0342">
        <w:rPr>
          <w:sz w:val="24"/>
        </w:rPr>
        <w:t>junio</w:t>
      </w:r>
      <w:r w:rsidR="00BF6EF7">
        <w:rPr>
          <w:sz w:val="24"/>
        </w:rPr>
        <w:t xml:space="preserve"> del 2022</w:t>
      </w:r>
    </w:p>
    <w:p w14:paraId="38A275E7" w14:textId="77777777" w:rsidR="007D0D91" w:rsidRPr="007D0D91" w:rsidRDefault="007D0D91" w:rsidP="007D0D91">
      <w:pPr>
        <w:rPr>
          <w:sz w:val="24"/>
        </w:rPr>
      </w:pPr>
    </w:p>
    <w:p w14:paraId="4B91F982" w14:textId="77777777" w:rsidR="007D0D91" w:rsidRPr="007D0D91" w:rsidRDefault="007D0D91" w:rsidP="007D0D91">
      <w:pPr>
        <w:rPr>
          <w:sz w:val="24"/>
        </w:rPr>
      </w:pPr>
    </w:p>
    <w:p w14:paraId="3A1DBADB" w14:textId="77777777" w:rsidR="007D0D91" w:rsidRPr="007D0D91" w:rsidRDefault="007D0D91" w:rsidP="007D0D91">
      <w:pPr>
        <w:rPr>
          <w:sz w:val="24"/>
        </w:rPr>
      </w:pPr>
    </w:p>
    <w:p w14:paraId="21963A1A" w14:textId="77777777" w:rsidR="007D0D91" w:rsidRPr="007D0D91" w:rsidRDefault="007D0D91" w:rsidP="007D0D91">
      <w:pPr>
        <w:rPr>
          <w:sz w:val="24"/>
        </w:rPr>
      </w:pPr>
    </w:p>
    <w:p w14:paraId="1B3FC96B" w14:textId="0AB4A8DC" w:rsidR="007D0D91" w:rsidRPr="007D0D91" w:rsidRDefault="00B409D4" w:rsidP="007D0D91">
      <w:pPr>
        <w:spacing w:after="0"/>
        <w:rPr>
          <w:sz w:val="24"/>
        </w:rPr>
      </w:pPr>
      <w:proofErr w:type="spellStart"/>
      <w:r>
        <w:rPr>
          <w:sz w:val="24"/>
        </w:rPr>
        <w:t>Msc</w:t>
      </w:r>
      <w:proofErr w:type="spellEnd"/>
      <w:r>
        <w:rPr>
          <w:sz w:val="24"/>
        </w:rPr>
        <w:t>.</w:t>
      </w:r>
    </w:p>
    <w:p w14:paraId="791EDCC4" w14:textId="6B58E5D6" w:rsidR="007D0D91" w:rsidRPr="00BF6EF7" w:rsidRDefault="00BF6EF7" w:rsidP="007D0D91">
      <w:pPr>
        <w:spacing w:after="0"/>
        <w:rPr>
          <w:sz w:val="24"/>
        </w:rPr>
      </w:pPr>
      <w:r w:rsidRPr="00BF6EF7">
        <w:rPr>
          <w:sz w:val="24"/>
        </w:rPr>
        <w:t>Carlos Esquit</w:t>
      </w:r>
    </w:p>
    <w:p w14:paraId="300855AC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Director</w:t>
      </w:r>
    </w:p>
    <w:p w14:paraId="4ACB74BC" w14:textId="51946E90" w:rsidR="007D0D91" w:rsidRPr="00BF6EF7" w:rsidRDefault="00BF6EF7" w:rsidP="007D0D91">
      <w:pPr>
        <w:spacing w:after="0"/>
        <w:rPr>
          <w:sz w:val="24"/>
        </w:rPr>
      </w:pPr>
      <w:r w:rsidRPr="007D0D91">
        <w:rPr>
          <w:sz w:val="24"/>
        </w:rPr>
        <w:t>Ingeniería en</w:t>
      </w:r>
      <w:r>
        <w:rPr>
          <w:sz w:val="24"/>
        </w:rPr>
        <w:t xml:space="preserve"> Mecatrónica</w:t>
      </w:r>
    </w:p>
    <w:p w14:paraId="7A4A348C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Universidad del Valle de Guatemala</w:t>
      </w:r>
    </w:p>
    <w:p w14:paraId="0BCEE06A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Guatemala</w:t>
      </w:r>
    </w:p>
    <w:p w14:paraId="53D6D257" w14:textId="77777777" w:rsidR="007D0D91" w:rsidRPr="007D0D91" w:rsidRDefault="007D0D91" w:rsidP="007D0D91">
      <w:pPr>
        <w:spacing w:after="0"/>
        <w:rPr>
          <w:sz w:val="24"/>
        </w:rPr>
      </w:pPr>
    </w:p>
    <w:p w14:paraId="73502473" w14:textId="77777777" w:rsidR="007D0D91" w:rsidRPr="007D0D91" w:rsidRDefault="007D0D91" w:rsidP="007D0D91">
      <w:pPr>
        <w:spacing w:after="0"/>
        <w:rPr>
          <w:sz w:val="24"/>
        </w:rPr>
      </w:pPr>
    </w:p>
    <w:p w14:paraId="64934F9A" w14:textId="01930C69" w:rsidR="007D0D91" w:rsidRPr="007D0D91" w:rsidRDefault="007D0D91" w:rsidP="00BF6EF7">
      <w:pPr>
        <w:jc w:val="both"/>
        <w:rPr>
          <w:sz w:val="24"/>
        </w:rPr>
      </w:pPr>
      <w:r w:rsidRPr="007D0D91">
        <w:rPr>
          <w:sz w:val="24"/>
        </w:rPr>
        <w:t xml:space="preserve">Estimado </w:t>
      </w:r>
      <w:r w:rsidR="00BF6EF7">
        <w:rPr>
          <w:sz w:val="24"/>
        </w:rPr>
        <w:t>Carlos</w:t>
      </w:r>
      <w:r w:rsidR="00B409D4">
        <w:rPr>
          <w:sz w:val="24"/>
        </w:rPr>
        <w:t xml:space="preserve"> Esquit</w:t>
      </w:r>
      <w:r w:rsidR="00BF6EF7">
        <w:rPr>
          <w:sz w:val="24"/>
        </w:rPr>
        <w:t>:</w:t>
      </w:r>
    </w:p>
    <w:p w14:paraId="0261C2A8" w14:textId="0DE54888" w:rsidR="007D0D91" w:rsidRPr="007D0D91" w:rsidRDefault="007D0D91" w:rsidP="00BF6EF7">
      <w:pPr>
        <w:jc w:val="both"/>
        <w:rPr>
          <w:sz w:val="24"/>
        </w:rPr>
      </w:pPr>
      <w:r w:rsidRPr="007D0D91">
        <w:rPr>
          <w:sz w:val="24"/>
        </w:rPr>
        <w:t xml:space="preserve">            Por este medio hago entrega de mi protocolo de Trabajo Profesional de Graduación, que se titula </w:t>
      </w:r>
      <w:r w:rsidR="00B409D4">
        <w:rPr>
          <w:sz w:val="24"/>
        </w:rPr>
        <w:t xml:space="preserve">“Desarrollo e implementación de algoritmos de control para un enjambre de drones </w:t>
      </w:r>
      <w:proofErr w:type="spellStart"/>
      <w:r w:rsidR="00B409D4">
        <w:rPr>
          <w:sz w:val="24"/>
        </w:rPr>
        <w:t>Crazyflie</w:t>
      </w:r>
      <w:proofErr w:type="spellEnd"/>
      <w:r w:rsidR="00B409D4">
        <w:rPr>
          <w:sz w:val="24"/>
        </w:rPr>
        <w:t xml:space="preserve"> 2.0 mediante un sistema de visión de cámaras </w:t>
      </w:r>
      <w:proofErr w:type="spellStart"/>
      <w:r w:rsidR="00B409D4">
        <w:rPr>
          <w:sz w:val="24"/>
        </w:rPr>
        <w:t>OptiTrack</w:t>
      </w:r>
      <w:proofErr w:type="spellEnd"/>
      <w:r w:rsidR="00B409D4">
        <w:rPr>
          <w:sz w:val="24"/>
        </w:rPr>
        <w:t>”</w:t>
      </w:r>
      <w:r w:rsidRPr="007D0D91">
        <w:rPr>
          <w:sz w:val="24"/>
        </w:rPr>
        <w:t xml:space="preserve"> para su revisión y aprobación. </w:t>
      </w:r>
    </w:p>
    <w:p w14:paraId="7B75563C" w14:textId="37BE28AD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  Así también estoy haciendo entrega de toda la papelería requerida que consiste en: carta de mi asesor </w:t>
      </w:r>
      <w:r w:rsidR="00BF6EF7">
        <w:rPr>
          <w:sz w:val="24"/>
        </w:rPr>
        <w:t>Luis Rivera</w:t>
      </w:r>
      <w:r w:rsidRPr="007D0D91">
        <w:rPr>
          <w:sz w:val="24"/>
        </w:rPr>
        <w:t>, copia de constancia de cierre de pensum hasta cuarto año, copia de certificación de cursos hasta cuarto año, copia de diploma de diversificado y copia de mi DPI.</w:t>
      </w:r>
    </w:p>
    <w:p w14:paraId="5F7A2645" w14:textId="77777777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>Agradeciendo su amable atención y a la espera de su respuesta me suscribo,</w:t>
      </w:r>
    </w:p>
    <w:p w14:paraId="6C1B1A2D" w14:textId="77777777" w:rsidR="007D0D91" w:rsidRPr="007D0D91" w:rsidRDefault="007D0D91" w:rsidP="007D0D91">
      <w:pPr>
        <w:rPr>
          <w:sz w:val="24"/>
        </w:rPr>
      </w:pPr>
    </w:p>
    <w:p w14:paraId="66C82CE0" w14:textId="77777777" w:rsidR="007D0D91" w:rsidRPr="007D0D91" w:rsidRDefault="007D0D91" w:rsidP="007D0D91">
      <w:pPr>
        <w:rPr>
          <w:sz w:val="24"/>
        </w:rPr>
      </w:pPr>
      <w:r w:rsidRPr="007D0D91">
        <w:rPr>
          <w:sz w:val="24"/>
        </w:rPr>
        <w:t>Atentamente,</w:t>
      </w:r>
    </w:p>
    <w:p w14:paraId="33C8E955" w14:textId="3DAC3294" w:rsidR="006F0342" w:rsidRDefault="006F0342" w:rsidP="007D0D91">
      <w:pPr>
        <w:rPr>
          <w:sz w:val="24"/>
        </w:rPr>
      </w:pPr>
    </w:p>
    <w:p w14:paraId="121D234C" w14:textId="77777777" w:rsidR="006F0342" w:rsidRPr="007D0D91" w:rsidRDefault="006F0342" w:rsidP="007D0D91">
      <w:pPr>
        <w:rPr>
          <w:sz w:val="24"/>
        </w:rPr>
      </w:pPr>
    </w:p>
    <w:p w14:paraId="56E8000A" w14:textId="77777777" w:rsidR="00BF6EF7" w:rsidRPr="00BF6EF7" w:rsidRDefault="00BF6EF7" w:rsidP="007D0D91">
      <w:pPr>
        <w:spacing w:after="0"/>
        <w:rPr>
          <w:sz w:val="24"/>
        </w:rPr>
      </w:pPr>
      <w:r w:rsidRPr="00BF6EF7">
        <w:rPr>
          <w:sz w:val="24"/>
        </w:rPr>
        <w:t>Kenneth Aldana</w:t>
      </w:r>
    </w:p>
    <w:p w14:paraId="065B34B6" w14:textId="77777777" w:rsidR="00BF6EF7" w:rsidRPr="00BF6EF7" w:rsidRDefault="00BF6EF7" w:rsidP="007D0D91">
      <w:pPr>
        <w:spacing w:after="0"/>
        <w:rPr>
          <w:sz w:val="24"/>
        </w:rPr>
      </w:pPr>
      <w:r w:rsidRPr="00BF6EF7">
        <w:rPr>
          <w:sz w:val="24"/>
        </w:rPr>
        <w:t>18435</w:t>
      </w:r>
    </w:p>
    <w:p w14:paraId="673C1422" w14:textId="32E78965" w:rsidR="007D0D91" w:rsidRPr="00BF6EF7" w:rsidRDefault="00BF6EF7" w:rsidP="007D0D91">
      <w:pPr>
        <w:spacing w:after="0"/>
        <w:rPr>
          <w:sz w:val="24"/>
        </w:rPr>
      </w:pPr>
      <w:r w:rsidRPr="00BF6EF7">
        <w:rPr>
          <w:sz w:val="24"/>
        </w:rPr>
        <w:t>52223429</w:t>
      </w:r>
    </w:p>
    <w:p w14:paraId="06DD53DE" w14:textId="483B660C" w:rsidR="009474A9" w:rsidRPr="00BF6EF7" w:rsidRDefault="00B409D4" w:rsidP="007D0D91">
      <w:pPr>
        <w:spacing w:after="0"/>
        <w:rPr>
          <w:sz w:val="24"/>
        </w:rPr>
      </w:pPr>
      <w:r>
        <w:rPr>
          <w:sz w:val="24"/>
        </w:rPr>
        <w:t>a</w:t>
      </w:r>
      <w:r w:rsidR="00BF6EF7" w:rsidRPr="00BF6EF7">
        <w:rPr>
          <w:sz w:val="24"/>
        </w:rPr>
        <w:t>ld18435@uvg.edu.gt</w:t>
      </w:r>
    </w:p>
    <w:sectPr w:rsidR="009474A9" w:rsidRPr="00BF6EF7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7"/>
    <w:rsid w:val="006F0342"/>
    <w:rsid w:val="007D0D91"/>
    <w:rsid w:val="009474A9"/>
    <w:rsid w:val="00B409D4"/>
    <w:rsid w:val="00B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130E"/>
  <w15:docId w15:val="{1365AF00-F7A8-4EFE-9FCD-7D8AB3F9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_q\Download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protocolo.dotx</Template>
  <TotalTime>7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Aldana</dc:creator>
  <cp:lastModifiedBy>ALDANA CORADO, KENNETH ANDREE</cp:lastModifiedBy>
  <cp:revision>3</cp:revision>
  <dcterms:created xsi:type="dcterms:W3CDTF">2022-05-30T02:29:00Z</dcterms:created>
  <dcterms:modified xsi:type="dcterms:W3CDTF">2022-07-25T17:59:00Z</dcterms:modified>
</cp:coreProperties>
</file>